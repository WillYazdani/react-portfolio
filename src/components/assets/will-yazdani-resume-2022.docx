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E41A" w14:textId="739551FD" w:rsidR="002E0111" w:rsidRDefault="00C13D20" w:rsidP="002E0111">
      <w:pPr>
        <w:pStyle w:val="GraphicAnchor"/>
      </w:pPr>
      <w:r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3D27DA91" wp14:editId="3A3407DC">
                <wp:simplePos x="0" y="0"/>
                <wp:positionH relativeFrom="page">
                  <wp:posOffset>10160</wp:posOffset>
                </wp:positionH>
                <wp:positionV relativeFrom="paragraph">
                  <wp:posOffset>-1337522</wp:posOffset>
                </wp:positionV>
                <wp:extent cx="2671200" cy="1322280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200" cy="13222800"/>
                          <a:chOff x="0" y="0"/>
                          <a:chExt cx="2668270" cy="13218160"/>
                        </a:xfrm>
                        <a:solidFill>
                          <a:schemeClr val="tx2">
                            <a:lumMod val="75000"/>
                          </a:schemeClr>
                        </a:solidFill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grpFill/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grpFill/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grpFill/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2668270" cy="3912235"/>
                            <a:chOff x="0" y="0"/>
                            <a:chExt cx="2668814" cy="3912326"/>
                          </a:xfrm>
                          <a:grpFill/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882890"/>
                              <a:ext cx="2665730" cy="3029436"/>
                              <a:chOff x="0" y="-229481"/>
                              <a:chExt cx="2665730" cy="3029452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4079F" id="Group 94" o:spid="_x0000_s1026" alt="&quot;&quot;" style="position:absolute;margin-left:.8pt;margin-top:-105.3pt;width:210.35pt;height:1041.15pt;z-index:-251577344;mso-position-horizontal-relative:page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">
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</v:group>
                <w10:wrap anchorx="page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0"/>
        <w:gridCol w:w="2700"/>
        <w:gridCol w:w="360"/>
        <w:gridCol w:w="720"/>
        <w:gridCol w:w="7236"/>
      </w:tblGrid>
      <w:tr w:rsidR="00231455" w:rsidRPr="00EC0F79" w14:paraId="109A8EF1" w14:textId="77777777" w:rsidTr="006728C1">
        <w:trPr>
          <w:trHeight w:val="540"/>
        </w:trPr>
        <w:tc>
          <w:tcPr>
            <w:tcW w:w="3420" w:type="dxa"/>
            <w:gridSpan w:val="3"/>
          </w:tcPr>
          <w:p w14:paraId="1E18ABDD" w14:textId="77777777" w:rsidR="004F4051" w:rsidRPr="004F4051" w:rsidRDefault="00C00B4A" w:rsidP="004F4051">
            <w:pPr>
              <w:pStyle w:val="Heading4"/>
            </w:pPr>
            <w:sdt>
              <w:sdtPr>
                <w:id w:val="-603418818"/>
                <w:placeholder>
                  <w:docPart w:val="7E98479C5E704EC69D26EB973FF34C36"/>
                </w:placeholder>
                <w:temporary/>
                <w:showingPlcHdr/>
                <w15:appearance w15:val="hidden"/>
              </w:sdtPr>
              <w:sdtEndPr/>
              <w:sdtContent>
                <w:r w:rsidR="004F4051">
                  <w:t>A B O U T  M E</w:t>
                </w:r>
              </w:sdtContent>
            </w:sdt>
          </w:p>
        </w:tc>
        <w:tc>
          <w:tcPr>
            <w:tcW w:w="720" w:type="dxa"/>
            <w:vMerge w:val="restart"/>
          </w:tcPr>
          <w:p w14:paraId="3385FED9" w14:textId="0A54D5A8" w:rsidR="00231455" w:rsidRDefault="00231455" w:rsidP="00B20DFA"/>
        </w:tc>
        <w:tc>
          <w:tcPr>
            <w:tcW w:w="7236" w:type="dxa"/>
            <w:vMerge w:val="restart"/>
          </w:tcPr>
          <w:p w14:paraId="368EA233" w14:textId="02970852" w:rsidR="00231455" w:rsidRPr="00EE3B1A" w:rsidRDefault="00C13D20" w:rsidP="00B20DFA">
            <w:pPr>
              <w:pStyle w:val="Title"/>
              <w:rPr>
                <w:color w:val="404040" w:themeColor="text1" w:themeTint="BF"/>
                <w:lang w:val="it-IT"/>
              </w:rPr>
            </w:pPr>
            <w:r w:rsidRPr="00EE3B1A">
              <w:rPr>
                <w:color w:val="404040" w:themeColor="text1" w:themeTint="BF"/>
              </w:rPr>
              <w:t>Will Yazdani</w:t>
            </w:r>
          </w:p>
          <w:p w14:paraId="18F1506D" w14:textId="5495ACE2" w:rsidR="00231455" w:rsidRPr="00EE3B1A" w:rsidRDefault="005265C2" w:rsidP="00B20DFA">
            <w:pPr>
              <w:pStyle w:val="Subtitle"/>
              <w:rPr>
                <w:color w:val="404040" w:themeColor="text1" w:themeTint="BF"/>
                <w:lang w:val="it-IT"/>
              </w:rPr>
            </w:pPr>
            <w:r>
              <w:rPr>
                <w:color w:val="404040" w:themeColor="text1" w:themeTint="BF"/>
              </w:rPr>
              <w:t xml:space="preserve">web </w:t>
            </w:r>
            <w:r w:rsidR="00C13D20" w:rsidRPr="00EE3B1A">
              <w:rPr>
                <w:color w:val="404040" w:themeColor="text1" w:themeTint="BF"/>
              </w:rPr>
              <w:t>developer</w:t>
            </w:r>
          </w:p>
          <w:p w14:paraId="7F92B043" w14:textId="77777777" w:rsidR="00C13D20" w:rsidRPr="00EE3B1A" w:rsidRDefault="00C13D20" w:rsidP="00C13D20">
            <w:pPr>
              <w:rPr>
                <w:rFonts w:asciiTheme="majorHAnsi" w:hAnsiTheme="maj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EE3B1A">
              <w:rPr>
                <w:rFonts w:asciiTheme="majorHAnsi" w:hAnsiTheme="majorHAnsi"/>
                <w:b/>
                <w:bCs/>
                <w:color w:val="404040" w:themeColor="text1" w:themeTint="BF"/>
                <w:sz w:val="28"/>
                <w:szCs w:val="28"/>
              </w:rPr>
              <w:t>EDUCATION</w:t>
            </w:r>
          </w:p>
          <w:p w14:paraId="39810422" w14:textId="77777777" w:rsidR="00C13D20" w:rsidRPr="00EE3B1A" w:rsidRDefault="00C13D20" w:rsidP="00C13D20">
            <w:pPr>
              <w:rPr>
                <w:rFonts w:asciiTheme="majorHAnsi" w:hAnsiTheme="majorHAnsi"/>
                <w:b/>
                <w:bCs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b/>
                <w:bCs/>
                <w:color w:val="404040" w:themeColor="text1" w:themeTint="BF"/>
              </w:rPr>
              <w:t>UNIVERSITY OF MINNESOTA DULUTH</w:t>
            </w:r>
          </w:p>
          <w:p w14:paraId="258867B1" w14:textId="77777777" w:rsidR="00C13D20" w:rsidRPr="00EE3B1A" w:rsidRDefault="00C13D20" w:rsidP="00C13D20">
            <w:pPr>
              <w:rPr>
                <w:rFonts w:asciiTheme="majorHAnsi" w:hAnsiTheme="majorHAnsi"/>
                <w:i/>
                <w:iCs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i/>
                <w:iCs/>
                <w:color w:val="404040" w:themeColor="text1" w:themeTint="BF"/>
              </w:rPr>
              <w:t>Bachelors of Fine Arts, Graphic Design</w:t>
            </w:r>
          </w:p>
          <w:p w14:paraId="7CFEB4E2" w14:textId="77777777" w:rsidR="00C13D20" w:rsidRPr="00EE3B1A" w:rsidRDefault="00C13D20" w:rsidP="00C13D20">
            <w:pPr>
              <w:rPr>
                <w:rFonts w:asciiTheme="majorHAnsi" w:hAnsiTheme="majorHAnsi"/>
                <w:i/>
                <w:iCs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i/>
                <w:iCs/>
                <w:color w:val="404040" w:themeColor="text1" w:themeTint="BF"/>
              </w:rPr>
              <w:t>May 2017</w:t>
            </w:r>
          </w:p>
          <w:p w14:paraId="526E3C29" w14:textId="77777777" w:rsidR="00C13D20" w:rsidRPr="00EE3B1A" w:rsidRDefault="00C13D20" w:rsidP="00C13D20">
            <w:pPr>
              <w:rPr>
                <w:rFonts w:asciiTheme="majorHAnsi" w:hAnsiTheme="majorHAnsi"/>
                <w:i/>
                <w:iCs/>
                <w:color w:val="404040" w:themeColor="text1" w:themeTint="BF"/>
              </w:rPr>
            </w:pPr>
          </w:p>
          <w:p w14:paraId="6A06C6AF" w14:textId="77777777" w:rsidR="00C13D20" w:rsidRPr="00EE3B1A" w:rsidRDefault="00C13D20" w:rsidP="00C13D20">
            <w:pPr>
              <w:rPr>
                <w:rFonts w:asciiTheme="majorHAnsi" w:hAnsiTheme="majorHAnsi"/>
                <w:b/>
                <w:bCs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b/>
                <w:bCs/>
                <w:color w:val="404040" w:themeColor="text1" w:themeTint="BF"/>
              </w:rPr>
              <w:t>UNIVERSITY OF MINNESOTA</w:t>
            </w:r>
          </w:p>
          <w:p w14:paraId="210126F4" w14:textId="77777777" w:rsidR="00C13D20" w:rsidRPr="00EE3B1A" w:rsidRDefault="00C13D20" w:rsidP="00C13D20">
            <w:pPr>
              <w:rPr>
                <w:rFonts w:asciiTheme="majorHAnsi" w:hAnsiTheme="majorHAnsi"/>
                <w:i/>
                <w:iCs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i/>
                <w:iCs/>
                <w:color w:val="404040" w:themeColor="text1" w:themeTint="BF"/>
              </w:rPr>
              <w:t>Full Stack Flex Certification</w:t>
            </w:r>
          </w:p>
          <w:p w14:paraId="44403063" w14:textId="77777777" w:rsidR="00C13D20" w:rsidRPr="00EE3B1A" w:rsidRDefault="00C13D20" w:rsidP="00C13D20">
            <w:pPr>
              <w:rPr>
                <w:rFonts w:asciiTheme="majorHAnsi" w:hAnsiTheme="majorHAnsi"/>
                <w:i/>
                <w:iCs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i/>
                <w:iCs/>
                <w:color w:val="404040" w:themeColor="text1" w:themeTint="BF"/>
              </w:rPr>
              <w:t>June 2022</w:t>
            </w:r>
          </w:p>
          <w:p w14:paraId="6D8D2652" w14:textId="77777777" w:rsidR="00C13D20" w:rsidRPr="00EE3B1A" w:rsidRDefault="00C13D20" w:rsidP="00C13D20">
            <w:pPr>
              <w:rPr>
                <w:rFonts w:asciiTheme="majorHAnsi" w:hAnsiTheme="majorHAnsi"/>
                <w:i/>
                <w:iCs/>
                <w:color w:val="404040" w:themeColor="text1" w:themeTint="BF"/>
              </w:rPr>
            </w:pPr>
          </w:p>
          <w:p w14:paraId="5B040841" w14:textId="77777777" w:rsidR="00C13D20" w:rsidRPr="00EE3B1A" w:rsidRDefault="00C13D20" w:rsidP="00C13D20">
            <w:pPr>
              <w:rPr>
                <w:rFonts w:asciiTheme="majorHAnsi" w:hAnsiTheme="maj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EE3B1A">
              <w:rPr>
                <w:rFonts w:asciiTheme="majorHAnsi" w:hAnsiTheme="majorHAnsi"/>
                <w:b/>
                <w:bCs/>
                <w:color w:val="404040" w:themeColor="text1" w:themeTint="BF"/>
                <w:sz w:val="28"/>
                <w:szCs w:val="28"/>
              </w:rPr>
              <w:t>EXPERIENCE</w:t>
            </w:r>
          </w:p>
          <w:p w14:paraId="44BD982E" w14:textId="77777777" w:rsidR="00C13D20" w:rsidRPr="00EE3B1A" w:rsidRDefault="00C13D20" w:rsidP="00C13D20">
            <w:pPr>
              <w:rPr>
                <w:rFonts w:asciiTheme="majorHAnsi" w:hAnsiTheme="majorHAnsi"/>
                <w:b/>
                <w:bCs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b/>
                <w:bCs/>
                <w:color w:val="404040" w:themeColor="text1" w:themeTint="BF"/>
              </w:rPr>
              <w:t>U S ADMINISTRATIVE SERVICES / DBA: OFFICENTERS</w:t>
            </w:r>
          </w:p>
          <w:p w14:paraId="3883EC23" w14:textId="77777777" w:rsidR="00C13D20" w:rsidRPr="00EE3B1A" w:rsidRDefault="00C13D20" w:rsidP="00C13D20">
            <w:pPr>
              <w:rPr>
                <w:rFonts w:asciiTheme="majorHAnsi" w:hAnsiTheme="majorHAnsi"/>
                <w:b/>
                <w:bCs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b/>
                <w:bCs/>
                <w:color w:val="404040" w:themeColor="text1" w:themeTint="BF"/>
              </w:rPr>
              <w:t>St. Paul, MN</w:t>
            </w:r>
          </w:p>
          <w:p w14:paraId="3806C2DF" w14:textId="77777777" w:rsidR="00C13D20" w:rsidRPr="00EE3B1A" w:rsidRDefault="00C13D20" w:rsidP="00C13D20">
            <w:pPr>
              <w:rPr>
                <w:rFonts w:asciiTheme="majorHAnsi" w:hAnsiTheme="majorHAnsi"/>
                <w:b/>
                <w:bCs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b/>
                <w:bCs/>
                <w:color w:val="404040" w:themeColor="text1" w:themeTint="BF"/>
              </w:rPr>
              <w:t>2010 - 2021</w:t>
            </w:r>
          </w:p>
          <w:p w14:paraId="766EBBC7" w14:textId="77777777" w:rsidR="00C13D20" w:rsidRPr="00EE3B1A" w:rsidRDefault="00C13D20" w:rsidP="00C13D20">
            <w:pPr>
              <w:rPr>
                <w:rFonts w:asciiTheme="majorHAnsi" w:hAnsiTheme="majorHAnsi"/>
                <w:b/>
                <w:bCs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b/>
                <w:bCs/>
                <w:color w:val="404040" w:themeColor="text1" w:themeTint="BF"/>
              </w:rPr>
              <w:t>Marketing Manager</w:t>
            </w:r>
          </w:p>
          <w:p w14:paraId="1126A82C" w14:textId="77777777" w:rsidR="00C13D20" w:rsidRPr="00EE3B1A" w:rsidRDefault="00C13D20" w:rsidP="00C13D20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Marketing through online email campaigns using automated software (constant contact).</w:t>
            </w:r>
          </w:p>
          <w:p w14:paraId="130E6299" w14:textId="77777777" w:rsidR="00C13D20" w:rsidRPr="00EE3B1A" w:rsidRDefault="00C13D20" w:rsidP="00C13D20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Weekly and monthly business newsletters</w:t>
            </w:r>
          </w:p>
          <w:p w14:paraId="29E94D6B" w14:textId="77777777" w:rsidR="00C13D20" w:rsidRPr="00EE3B1A" w:rsidRDefault="00C13D20" w:rsidP="00C13D20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Event advertisement and general ad campaigns</w:t>
            </w:r>
          </w:p>
          <w:p w14:paraId="764BC06F" w14:textId="77777777" w:rsidR="00C13D20" w:rsidRPr="00EE3B1A" w:rsidRDefault="00C13D20" w:rsidP="00C13D20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Campaigns reach 1200 – 5000+ clients and prospects weekly</w:t>
            </w:r>
          </w:p>
          <w:p w14:paraId="532255DD" w14:textId="77777777" w:rsidR="00C13D20" w:rsidRPr="00EE3B1A" w:rsidRDefault="00C13D20" w:rsidP="00C13D20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Working with a management team to complete tasks.</w:t>
            </w:r>
          </w:p>
          <w:p w14:paraId="060DC249" w14:textId="3DC8F131" w:rsidR="00C13D20" w:rsidRPr="000C13ED" w:rsidRDefault="00C13D20" w:rsidP="00C13D20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Daily meetings to plan and execute marketing goals</w:t>
            </w:r>
          </w:p>
          <w:p w14:paraId="1A70236B" w14:textId="450D1021" w:rsidR="00C13D20" w:rsidRPr="00EE3B1A" w:rsidRDefault="00C13D20" w:rsidP="00C13D20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Website maintenance and working with WordPress</w:t>
            </w:r>
            <w:r w:rsidR="000C13ED">
              <w:rPr>
                <w:rFonts w:asciiTheme="majorHAnsi" w:hAnsiTheme="majorHAnsi"/>
                <w:color w:val="404040" w:themeColor="text1" w:themeTint="BF"/>
              </w:rPr>
              <w:t xml:space="preserve"> and React</w:t>
            </w:r>
            <w:r w:rsidRPr="00EE3B1A">
              <w:rPr>
                <w:rFonts w:asciiTheme="majorHAnsi" w:hAnsiTheme="majorHAnsi"/>
                <w:color w:val="404040" w:themeColor="text1" w:themeTint="BF"/>
              </w:rPr>
              <w:t>.</w:t>
            </w:r>
          </w:p>
          <w:p w14:paraId="5B0B7465" w14:textId="77777777" w:rsidR="00C13D20" w:rsidRPr="00EE3B1A" w:rsidRDefault="00C13D20" w:rsidP="00C13D20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Adding / maintaining current and upcoming events</w:t>
            </w:r>
          </w:p>
          <w:p w14:paraId="617D2D31" w14:textId="2130A0C6" w:rsidR="00C13D20" w:rsidRDefault="00C13D20" w:rsidP="00C13D20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Creating automated responses for website interactions</w:t>
            </w:r>
          </w:p>
          <w:p w14:paraId="61949D26" w14:textId="7FA4E4E1" w:rsidR="000C13ED" w:rsidRPr="00EE3B1A" w:rsidRDefault="000C13ED" w:rsidP="00C13D20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>
              <w:rPr>
                <w:rFonts w:asciiTheme="majorHAnsi" w:hAnsiTheme="majorHAnsi"/>
                <w:color w:val="404040" w:themeColor="text1" w:themeTint="BF"/>
              </w:rPr>
              <w:t>Adding / Creating web components</w:t>
            </w:r>
          </w:p>
          <w:p w14:paraId="1A3B9D3A" w14:textId="77777777" w:rsidR="00C13D20" w:rsidRPr="00EE3B1A" w:rsidRDefault="00C13D20" w:rsidP="00C13D20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Maintaining a blog with current stories and up-to-date imagery</w:t>
            </w:r>
          </w:p>
          <w:p w14:paraId="7C0B672C" w14:textId="77777777" w:rsidR="00C13D20" w:rsidRPr="00EE3B1A" w:rsidRDefault="00C13D20" w:rsidP="00C13D20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Create and curate all design work for advertisement, website, social media and in office.</w:t>
            </w:r>
          </w:p>
          <w:p w14:paraId="5C821086" w14:textId="77777777" w:rsidR="00C13D20" w:rsidRPr="00EE3B1A" w:rsidRDefault="00C13D20" w:rsidP="00C13D20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Logo design</w:t>
            </w:r>
          </w:p>
          <w:p w14:paraId="04C0C32B" w14:textId="77777777" w:rsidR="00C13D20" w:rsidRPr="00EE3B1A" w:rsidRDefault="00C13D20" w:rsidP="00C13D20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Website design</w:t>
            </w:r>
          </w:p>
          <w:p w14:paraId="720BFDF8" w14:textId="77777777" w:rsidR="00C13D20" w:rsidRPr="00EE3B1A" w:rsidRDefault="00C13D20" w:rsidP="00C13D20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Print Design</w:t>
            </w:r>
          </w:p>
          <w:p w14:paraId="212B2E43" w14:textId="4D2E4107" w:rsidR="00231455" w:rsidRPr="000C13ED" w:rsidRDefault="00C13D20" w:rsidP="000C13ED">
            <w:pPr>
              <w:pStyle w:val="ListParagraph"/>
              <w:numPr>
                <w:ilvl w:val="1"/>
                <w:numId w:val="6"/>
              </w:numPr>
              <w:spacing w:line="259" w:lineRule="auto"/>
              <w:rPr>
                <w:rFonts w:asciiTheme="majorHAnsi" w:hAnsiTheme="majorHAnsi"/>
                <w:color w:val="404040" w:themeColor="text1" w:themeTint="BF"/>
              </w:rPr>
            </w:pPr>
            <w:r w:rsidRPr="00EE3B1A">
              <w:rPr>
                <w:rFonts w:asciiTheme="majorHAnsi" w:hAnsiTheme="majorHAnsi"/>
                <w:color w:val="404040" w:themeColor="text1" w:themeTint="BF"/>
              </w:rPr>
              <w:t>Photo editing</w:t>
            </w:r>
          </w:p>
        </w:tc>
      </w:tr>
      <w:tr w:rsidR="002E0111" w:rsidRPr="008A171A" w14:paraId="2D167EE8" w14:textId="77777777" w:rsidTr="00B20DFA">
        <w:trPr>
          <w:trHeight w:val="4176"/>
        </w:trPr>
        <w:tc>
          <w:tcPr>
            <w:tcW w:w="3420" w:type="dxa"/>
            <w:gridSpan w:val="3"/>
          </w:tcPr>
          <w:p w14:paraId="146A7BC9" w14:textId="2D3C480C" w:rsidR="002E0111" w:rsidRPr="008A171A" w:rsidRDefault="00C13D20" w:rsidP="00B20DFA">
            <w:pPr>
              <w:pStyle w:val="AboutMe"/>
              <w:rPr>
                <w:lang w:val="it-IT"/>
              </w:rPr>
            </w:pPr>
            <w:r>
              <w:t>I am an aspiring web developer from St. Paul, MN. I enjoy working with code and adobe software to make awesome websites!</w:t>
            </w:r>
          </w:p>
        </w:tc>
        <w:tc>
          <w:tcPr>
            <w:tcW w:w="720" w:type="dxa"/>
            <w:vMerge/>
          </w:tcPr>
          <w:p w14:paraId="541B8564" w14:textId="77777777"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3ED93016" w14:textId="77777777"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</w:tr>
      <w:tr w:rsidR="009E2194" w:rsidRPr="004A28EA" w14:paraId="61A00AC8" w14:textId="77777777" w:rsidTr="009E2194">
        <w:trPr>
          <w:trHeight w:val="540"/>
        </w:trPr>
        <w:tc>
          <w:tcPr>
            <w:tcW w:w="360" w:type="dxa"/>
          </w:tcPr>
          <w:p w14:paraId="530F45A0" w14:textId="77777777" w:rsidR="009E2194" w:rsidRDefault="009E2194" w:rsidP="00231455">
            <w:pPr>
              <w:pStyle w:val="Heading4"/>
            </w:pPr>
          </w:p>
        </w:tc>
        <w:tc>
          <w:tcPr>
            <w:tcW w:w="2700" w:type="dxa"/>
            <w:tcBorders>
              <w:bottom w:val="single" w:sz="4" w:space="0" w:color="FFFFFF" w:themeColor="background1"/>
            </w:tcBorders>
          </w:tcPr>
          <w:p w14:paraId="0BEEDF93" w14:textId="77777777" w:rsidR="009E2194" w:rsidRDefault="00C00B4A" w:rsidP="00231455">
            <w:pPr>
              <w:pStyle w:val="Heading4"/>
            </w:pPr>
            <w:sdt>
              <w:sdtPr>
                <w:id w:val="182481036"/>
                <w:placeholder>
                  <w:docPart w:val="FE0C2460543F4DE68FE304924A13F193"/>
                </w:placeholder>
                <w:temporary/>
                <w:showingPlcHdr/>
                <w15:appearance w15:val="hidden"/>
              </w:sdtPr>
              <w:sdtEndPr/>
              <w:sdtContent>
                <w:r w:rsidR="009E2194" w:rsidRPr="00623FF8">
                  <w:t>C O N T A C T</w:t>
                </w:r>
              </w:sdtContent>
            </w:sdt>
          </w:p>
        </w:tc>
        <w:tc>
          <w:tcPr>
            <w:tcW w:w="360" w:type="dxa"/>
          </w:tcPr>
          <w:p w14:paraId="6603B2B6" w14:textId="77777777" w:rsidR="009E2194" w:rsidRDefault="009E2194" w:rsidP="00231455">
            <w:pPr>
              <w:pStyle w:val="Heading4"/>
            </w:pPr>
          </w:p>
        </w:tc>
        <w:tc>
          <w:tcPr>
            <w:tcW w:w="720" w:type="dxa"/>
          </w:tcPr>
          <w:p w14:paraId="36EBE5AE" w14:textId="77777777" w:rsidR="009E2194" w:rsidRDefault="009E2194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12D71DD4" w14:textId="77777777" w:rsidR="009E2194" w:rsidRDefault="009E2194" w:rsidP="00B20DFA">
            <w:pPr>
              <w:pStyle w:val="Title"/>
            </w:pPr>
          </w:p>
        </w:tc>
      </w:tr>
      <w:tr w:rsidR="00231455" w:rsidRPr="004A28EA" w14:paraId="29378A52" w14:textId="77777777" w:rsidTr="00D2008A">
        <w:trPr>
          <w:trHeight w:val="620"/>
        </w:trPr>
        <w:tc>
          <w:tcPr>
            <w:tcW w:w="3420" w:type="dxa"/>
            <w:gridSpan w:val="3"/>
            <w:vAlign w:val="center"/>
          </w:tcPr>
          <w:p w14:paraId="53CA8068" w14:textId="4E2CF4C4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 wp14:anchorId="2E073196" wp14:editId="18B5894B">
                  <wp:extent cx="144000" cy="144000"/>
                  <wp:effectExtent l="0" t="0" r="8890" b="8890"/>
                  <wp:docPr id="1" name="Picture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008A">
              <w:rPr>
                <w:sz w:val="22"/>
                <w:szCs w:val="22"/>
              </w:rPr>
              <w:t xml:space="preserve"> </w:t>
            </w:r>
            <w:r w:rsidR="008666A8">
              <w:rPr>
                <w:sz w:val="22"/>
                <w:szCs w:val="22"/>
              </w:rPr>
              <w:t>yazd0006@d.umn.edu</w:t>
            </w:r>
          </w:p>
        </w:tc>
        <w:tc>
          <w:tcPr>
            <w:tcW w:w="720" w:type="dxa"/>
            <w:vMerge w:val="restart"/>
          </w:tcPr>
          <w:p w14:paraId="1AAD0940" w14:textId="22950052" w:rsidR="00231455" w:rsidRDefault="00231455" w:rsidP="00B20DFA">
            <w:r>
              <w:t xml:space="preserve"> </w:t>
            </w:r>
          </w:p>
        </w:tc>
        <w:tc>
          <w:tcPr>
            <w:tcW w:w="7236" w:type="dxa"/>
            <w:vMerge/>
          </w:tcPr>
          <w:p w14:paraId="7B488C33" w14:textId="77777777" w:rsidR="00231455" w:rsidRDefault="00231455" w:rsidP="00B20DFA">
            <w:pPr>
              <w:pStyle w:val="Title"/>
            </w:pPr>
          </w:p>
        </w:tc>
      </w:tr>
      <w:tr w:rsidR="00231455" w:rsidRPr="004A28EA" w14:paraId="6C07A3CD" w14:textId="77777777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14:paraId="52C24720" w14:textId="0678B1CD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  <w:lang w:eastAsia="en-AU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32F81C91" wp14:editId="736CB50C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09971" id="Graphic 38" o:spid="_x0000_s1026" alt="&quot;&quot;" style="position:absolute;margin-left:-16.15pt;margin-top:4.2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">
                      <o:lock v:ext="edit" aspectratio="t"/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D2008A">
              <w:rPr>
                <w:sz w:val="22"/>
                <w:szCs w:val="22"/>
              </w:rPr>
              <w:t xml:space="preserve"> </w:t>
            </w:r>
            <w:r w:rsidR="008666A8">
              <w:rPr>
                <w:sz w:val="22"/>
                <w:szCs w:val="22"/>
              </w:rPr>
              <w:t>(651)398-1021</w:t>
            </w:r>
          </w:p>
        </w:tc>
        <w:tc>
          <w:tcPr>
            <w:tcW w:w="720" w:type="dxa"/>
            <w:vMerge/>
          </w:tcPr>
          <w:p w14:paraId="022F8094" w14:textId="77777777" w:rsidR="00231455" w:rsidRDefault="00231455" w:rsidP="00B20DFA"/>
        </w:tc>
        <w:tc>
          <w:tcPr>
            <w:tcW w:w="7236" w:type="dxa"/>
            <w:vMerge/>
          </w:tcPr>
          <w:p w14:paraId="73645B18" w14:textId="77777777" w:rsidR="00231455" w:rsidRDefault="00231455" w:rsidP="00B20DFA">
            <w:pPr>
              <w:pStyle w:val="Title"/>
            </w:pPr>
          </w:p>
        </w:tc>
      </w:tr>
      <w:tr w:rsidR="00231455" w:rsidRPr="004A28EA" w14:paraId="742FDD49" w14:textId="77777777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14:paraId="7C23D898" w14:textId="1A9DF217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  <w:lang w:eastAsia="en-AU"/>
              </w:rPr>
              <w:drawing>
                <wp:anchor distT="0" distB="0" distL="114300" distR="71755" simplePos="0" relativeHeight="251742208" behindDoc="0" locked="0" layoutInCell="1" allowOverlap="1" wp14:anchorId="2C6A8D6A" wp14:editId="0EBFDF52">
                  <wp:simplePos x="0" y="0"/>
                  <wp:positionH relativeFrom="column">
                    <wp:posOffset>147</wp:posOffset>
                  </wp:positionH>
                  <wp:positionV relativeFrom="paragraph">
                    <wp:posOffset>56906</wp:posOffset>
                  </wp:positionV>
                  <wp:extent cx="144000" cy="144000"/>
                  <wp:effectExtent l="0" t="0" r="8890" b="8890"/>
                  <wp:wrapSquare wrapText="bothSides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008A">
              <w:rPr>
                <w:sz w:val="22"/>
                <w:szCs w:val="22"/>
              </w:rPr>
              <w:t xml:space="preserve"> </w:t>
            </w:r>
            <w:r w:rsidR="00623FF8" w:rsidRPr="00623FF8">
              <w:rPr>
                <w:sz w:val="22"/>
                <w:szCs w:val="22"/>
              </w:rPr>
              <w:t>linkedin.com/in/will-yazdani</w:t>
            </w:r>
          </w:p>
        </w:tc>
        <w:tc>
          <w:tcPr>
            <w:tcW w:w="720" w:type="dxa"/>
            <w:vMerge/>
          </w:tcPr>
          <w:p w14:paraId="0639396E" w14:textId="77777777" w:rsidR="00231455" w:rsidRDefault="00231455" w:rsidP="00B20DFA"/>
        </w:tc>
        <w:tc>
          <w:tcPr>
            <w:tcW w:w="7236" w:type="dxa"/>
            <w:vMerge/>
          </w:tcPr>
          <w:p w14:paraId="5C5CEE53" w14:textId="77777777" w:rsidR="00231455" w:rsidRDefault="00231455" w:rsidP="00B20DFA">
            <w:pPr>
              <w:pStyle w:val="Title"/>
            </w:pPr>
          </w:p>
        </w:tc>
      </w:tr>
      <w:tr w:rsidR="002E0111" w:rsidRPr="004A28EA" w14:paraId="00F9058A" w14:textId="77777777" w:rsidTr="00B20DFA">
        <w:trPr>
          <w:trHeight w:val="1584"/>
        </w:trPr>
        <w:tc>
          <w:tcPr>
            <w:tcW w:w="3420" w:type="dxa"/>
            <w:gridSpan w:val="3"/>
            <w:vAlign w:val="center"/>
          </w:tcPr>
          <w:p w14:paraId="6B493260" w14:textId="1C6D9D5E" w:rsidR="002E0111" w:rsidRDefault="008666A8" w:rsidP="00B20DFA">
            <w:pPr>
              <w:pStyle w:val="Contact2"/>
            </w:pPr>
            <w:r>
              <w:t>St. Paul, MN</w:t>
            </w:r>
          </w:p>
          <w:p w14:paraId="721E8CA0" w14:textId="77777777" w:rsidR="002E0111" w:rsidRPr="00563608" w:rsidRDefault="002E0111" w:rsidP="00B20DFA">
            <w:pPr>
              <w:pStyle w:val="Contact2"/>
            </w:pPr>
            <w:r w:rsidRPr="00563608">
              <w:rPr>
                <w:noProof/>
                <w:lang w:eastAsia="en-AU"/>
              </w:rPr>
              <w:drawing>
                <wp:inline distT="0" distB="0" distL="0" distR="0" wp14:anchorId="71E70F06" wp14:editId="483848E6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1905CACB" w14:textId="77777777" w:rsidR="002E0111" w:rsidRDefault="002E0111" w:rsidP="00B20DFA"/>
        </w:tc>
        <w:tc>
          <w:tcPr>
            <w:tcW w:w="7236" w:type="dxa"/>
            <w:vMerge/>
          </w:tcPr>
          <w:p w14:paraId="0E417A2F" w14:textId="77777777" w:rsidR="002E0111" w:rsidRDefault="002E0111" w:rsidP="00B20DFA">
            <w:pPr>
              <w:pStyle w:val="Title"/>
            </w:pPr>
          </w:p>
        </w:tc>
      </w:tr>
      <w:tr w:rsidR="002E0111" w:rsidRPr="004A28EA" w14:paraId="64D28DA7" w14:textId="77777777" w:rsidTr="00B20DFA">
        <w:trPr>
          <w:trHeight w:val="1229"/>
        </w:trPr>
        <w:tc>
          <w:tcPr>
            <w:tcW w:w="3420" w:type="dxa"/>
            <w:gridSpan w:val="3"/>
          </w:tcPr>
          <w:p w14:paraId="6C5635E7" w14:textId="77777777" w:rsidR="002E0111" w:rsidRDefault="002E0111" w:rsidP="00B20DFA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425ED6A8" w14:textId="77777777" w:rsidR="002E0111" w:rsidRDefault="002E0111" w:rsidP="00B20DFA"/>
        </w:tc>
        <w:tc>
          <w:tcPr>
            <w:tcW w:w="7236" w:type="dxa"/>
            <w:vMerge/>
          </w:tcPr>
          <w:p w14:paraId="4B5DB416" w14:textId="77777777" w:rsidR="002E0111" w:rsidRDefault="002E0111" w:rsidP="00B20DFA">
            <w:pPr>
              <w:pStyle w:val="Title"/>
            </w:pPr>
          </w:p>
        </w:tc>
      </w:tr>
      <w:tr w:rsidR="002E0111" w:rsidRPr="004A28EA" w14:paraId="0B4DFEB0" w14:textId="77777777" w:rsidTr="00B20DFA">
        <w:trPr>
          <w:trHeight w:val="3353"/>
        </w:trPr>
        <w:tc>
          <w:tcPr>
            <w:tcW w:w="3420" w:type="dxa"/>
            <w:gridSpan w:val="3"/>
          </w:tcPr>
          <w:p w14:paraId="1FB6B2A1" w14:textId="5B3E4C27" w:rsidR="00EE3B1A" w:rsidRPr="00EE3B1A" w:rsidRDefault="00623FF8" w:rsidP="00EE3B1A">
            <w:pPr>
              <w:pStyle w:val="Contact1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EE3B1A">
              <w:rPr>
                <w:rFonts w:asciiTheme="majorHAnsi" w:hAnsiTheme="majorHAnsi"/>
                <w:sz w:val="32"/>
                <w:szCs w:val="32"/>
              </w:rPr>
              <w:t>S K I L L S</w:t>
            </w:r>
          </w:p>
          <w:p w14:paraId="7FFC678E" w14:textId="77777777" w:rsidR="00EE3B1A" w:rsidRPr="00EE3B1A" w:rsidRDefault="00EE3B1A" w:rsidP="00EE3B1A"/>
          <w:p w14:paraId="1C4218FD" w14:textId="70600BDC" w:rsidR="00EE3B1A" w:rsidRPr="00EE3B1A" w:rsidRDefault="00EE3B1A" w:rsidP="00EE3B1A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FFFFFF" w:themeColor="background1"/>
              </w:rPr>
              <w:t>MERN Stack</w:t>
            </w:r>
          </w:p>
          <w:p w14:paraId="2FB3DF00" w14:textId="570AFAA4" w:rsidR="00EE3B1A" w:rsidRPr="00EE3B1A" w:rsidRDefault="00EE3B1A" w:rsidP="00EE3B1A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FFFFFF" w:themeColor="background1"/>
              </w:rPr>
              <w:t>HTML, CSS, JS</w:t>
            </w:r>
          </w:p>
          <w:p w14:paraId="18288D88" w14:textId="2051A85A" w:rsidR="00EE3B1A" w:rsidRPr="00EE3B1A" w:rsidRDefault="00EE3B1A" w:rsidP="00EE3B1A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FFFFFF" w:themeColor="background1"/>
              </w:rPr>
              <w:t>WordPress</w:t>
            </w:r>
          </w:p>
          <w:p w14:paraId="01A34F6E" w14:textId="543E7D4E" w:rsidR="00EE3B1A" w:rsidRPr="00EE3B1A" w:rsidRDefault="00EE3B1A" w:rsidP="00EE3B1A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FFFFFF" w:themeColor="background1"/>
              </w:rPr>
              <w:t>Adobe Suite</w:t>
            </w:r>
          </w:p>
        </w:tc>
        <w:tc>
          <w:tcPr>
            <w:tcW w:w="720" w:type="dxa"/>
            <w:vMerge/>
          </w:tcPr>
          <w:p w14:paraId="712AD5EC" w14:textId="77777777" w:rsidR="002E0111" w:rsidRDefault="002E0111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135DA9F6" w14:textId="77777777" w:rsidR="002E0111" w:rsidRDefault="002E0111" w:rsidP="00B20DFA">
            <w:pPr>
              <w:pStyle w:val="Title"/>
            </w:pPr>
          </w:p>
        </w:tc>
      </w:tr>
    </w:tbl>
    <w:p w14:paraId="4A3061E1" w14:textId="77777777" w:rsidR="00871DB8" w:rsidRDefault="003B4AEF">
      <w:r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25172CD" wp14:editId="79ADF4BE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080656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563608"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219307CC" wp14:editId="209EF0CE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563608"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0C88E48F" wp14:editId="7AB4EDA1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  <w:lang w:eastAsia="en-AU"/>
        </w:rPr>
        <w:drawing>
          <wp:anchor distT="0" distB="0" distL="114300" distR="114300" simplePos="0" relativeHeight="251691008" behindDoc="0" locked="0" layoutInCell="1" allowOverlap="1" wp14:anchorId="0A0D35B9" wp14:editId="37D2B3FA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  <w:lang w:eastAsia="en-AU"/>
        </w:rPr>
        <w:drawing>
          <wp:anchor distT="0" distB="0" distL="114300" distR="114300" simplePos="0" relativeHeight="251688960" behindDoc="0" locked="0" layoutInCell="1" allowOverlap="1" wp14:anchorId="294F5962" wp14:editId="6424DD17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542A90C" wp14:editId="195C2E9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32BBB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073383D" wp14:editId="5F411B2E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A850B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F97FD3">
      <w:pgSz w:w="12240" w:h="15840" w:code="1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30AC7" w14:textId="77777777" w:rsidR="00C00B4A" w:rsidRDefault="00C00B4A" w:rsidP="00AA35A8">
      <w:pPr>
        <w:spacing w:line="240" w:lineRule="auto"/>
      </w:pPr>
      <w:r>
        <w:separator/>
      </w:r>
    </w:p>
  </w:endnote>
  <w:endnote w:type="continuationSeparator" w:id="0">
    <w:p w14:paraId="48591EDC" w14:textId="77777777" w:rsidR="00C00B4A" w:rsidRDefault="00C00B4A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1E8E" w14:textId="77777777" w:rsidR="00C00B4A" w:rsidRDefault="00C00B4A" w:rsidP="00AA35A8">
      <w:pPr>
        <w:spacing w:line="240" w:lineRule="auto"/>
      </w:pPr>
      <w:r>
        <w:separator/>
      </w:r>
    </w:p>
  </w:footnote>
  <w:footnote w:type="continuationSeparator" w:id="0">
    <w:p w14:paraId="2F5B2757" w14:textId="77777777" w:rsidR="00C00B4A" w:rsidRDefault="00C00B4A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35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55FE"/>
    <w:multiLevelType w:val="hybridMultilevel"/>
    <w:tmpl w:val="8B06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8A238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129A"/>
    <w:multiLevelType w:val="hybridMultilevel"/>
    <w:tmpl w:val="C206E13A"/>
    <w:lvl w:ilvl="0" w:tplc="98265C2E">
      <w:start w:val="48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73096">
    <w:abstractNumId w:val="0"/>
  </w:num>
  <w:num w:numId="2" w16cid:durableId="207105409">
    <w:abstractNumId w:val="6"/>
  </w:num>
  <w:num w:numId="3" w16cid:durableId="1931549710">
    <w:abstractNumId w:val="2"/>
  </w:num>
  <w:num w:numId="4" w16cid:durableId="413630431">
    <w:abstractNumId w:val="5"/>
  </w:num>
  <w:num w:numId="5" w16cid:durableId="1782190598">
    <w:abstractNumId w:val="3"/>
  </w:num>
  <w:num w:numId="6" w16cid:durableId="181743289">
    <w:abstractNumId w:val="4"/>
  </w:num>
  <w:num w:numId="7" w16cid:durableId="166481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D20"/>
    <w:rsid w:val="00033263"/>
    <w:rsid w:val="000334C1"/>
    <w:rsid w:val="0003364E"/>
    <w:rsid w:val="000873F6"/>
    <w:rsid w:val="000B286F"/>
    <w:rsid w:val="000C13ED"/>
    <w:rsid w:val="000D134B"/>
    <w:rsid w:val="000E2521"/>
    <w:rsid w:val="000E308A"/>
    <w:rsid w:val="00112736"/>
    <w:rsid w:val="00115B3E"/>
    <w:rsid w:val="00124ED6"/>
    <w:rsid w:val="00167789"/>
    <w:rsid w:val="00194704"/>
    <w:rsid w:val="001B160B"/>
    <w:rsid w:val="001C26E7"/>
    <w:rsid w:val="00203213"/>
    <w:rsid w:val="002236D5"/>
    <w:rsid w:val="00224805"/>
    <w:rsid w:val="00231455"/>
    <w:rsid w:val="00243756"/>
    <w:rsid w:val="0027193E"/>
    <w:rsid w:val="002C4E0C"/>
    <w:rsid w:val="002E0111"/>
    <w:rsid w:val="002E7306"/>
    <w:rsid w:val="00331DCE"/>
    <w:rsid w:val="00352A17"/>
    <w:rsid w:val="003B4AEF"/>
    <w:rsid w:val="00415CF3"/>
    <w:rsid w:val="004455D4"/>
    <w:rsid w:val="00453A7B"/>
    <w:rsid w:val="004936B2"/>
    <w:rsid w:val="004A28EA"/>
    <w:rsid w:val="004F4051"/>
    <w:rsid w:val="0050661B"/>
    <w:rsid w:val="005265C2"/>
    <w:rsid w:val="00563608"/>
    <w:rsid w:val="00623FF8"/>
    <w:rsid w:val="006A1E18"/>
    <w:rsid w:val="006C7F5A"/>
    <w:rsid w:val="00722798"/>
    <w:rsid w:val="00760E56"/>
    <w:rsid w:val="00791376"/>
    <w:rsid w:val="007B3003"/>
    <w:rsid w:val="007E5499"/>
    <w:rsid w:val="007F5CE5"/>
    <w:rsid w:val="00831977"/>
    <w:rsid w:val="008666A8"/>
    <w:rsid w:val="00871DB8"/>
    <w:rsid w:val="00887E05"/>
    <w:rsid w:val="008A171A"/>
    <w:rsid w:val="008F180B"/>
    <w:rsid w:val="008F48B9"/>
    <w:rsid w:val="009049BC"/>
    <w:rsid w:val="009D5812"/>
    <w:rsid w:val="009D646A"/>
    <w:rsid w:val="009E2194"/>
    <w:rsid w:val="00A633B0"/>
    <w:rsid w:val="00AA1166"/>
    <w:rsid w:val="00AA35A8"/>
    <w:rsid w:val="00AE562D"/>
    <w:rsid w:val="00B8453F"/>
    <w:rsid w:val="00B85473"/>
    <w:rsid w:val="00BE5968"/>
    <w:rsid w:val="00C00B4A"/>
    <w:rsid w:val="00C13D20"/>
    <w:rsid w:val="00C62E97"/>
    <w:rsid w:val="00CB3E40"/>
    <w:rsid w:val="00CF22B3"/>
    <w:rsid w:val="00D2008A"/>
    <w:rsid w:val="00D86385"/>
    <w:rsid w:val="00D95726"/>
    <w:rsid w:val="00DB472D"/>
    <w:rsid w:val="00DE5F88"/>
    <w:rsid w:val="00DF2298"/>
    <w:rsid w:val="00E067BA"/>
    <w:rsid w:val="00EB2CF7"/>
    <w:rsid w:val="00EB5077"/>
    <w:rsid w:val="00EB74E8"/>
    <w:rsid w:val="00EC0F79"/>
    <w:rsid w:val="00EE3B1A"/>
    <w:rsid w:val="00F30552"/>
    <w:rsid w:val="00F46BDB"/>
    <w:rsid w:val="00F677EF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FF6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D3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2E0111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GraphicAnchor">
    <w:name w:val="Graphic Anchor"/>
    <w:basedOn w:val="Normal"/>
    <w:qFormat/>
    <w:rsid w:val="002E0111"/>
    <w:rPr>
      <w:sz w:val="2"/>
    </w:rPr>
  </w:style>
  <w:style w:type="paragraph" w:styleId="ListBullet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zd0\AppData\Roaming\Microsoft\Templates\Contemporar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98479C5E704EC69D26EB973FF34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2605B-D5F3-4303-A007-6CD1D0841EF9}"/>
      </w:docPartPr>
      <w:docPartBody>
        <w:p w:rsidR="00000000" w:rsidRDefault="00014315">
          <w:pPr>
            <w:pStyle w:val="7E98479C5E704EC69D26EB973FF34C36"/>
          </w:pPr>
          <w:r>
            <w:t>A B O U T  M E</w:t>
          </w:r>
        </w:p>
      </w:docPartBody>
    </w:docPart>
    <w:docPart>
      <w:docPartPr>
        <w:name w:val="FE0C2460543F4DE68FE304924A13F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90C38-B046-4CF8-83D9-5BF27BD959A5}"/>
      </w:docPartPr>
      <w:docPartBody>
        <w:p w:rsidR="00000000" w:rsidRDefault="00014315">
          <w:pPr>
            <w:pStyle w:val="FE0C2460543F4DE68FE304924A13F193"/>
          </w:pPr>
          <w:r>
            <w:t>C O N T A C 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85"/>
    <w:rsid w:val="00014315"/>
    <w:rsid w:val="00E1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8479C5E704EC69D26EB973FF34C36">
    <w:name w:val="7E98479C5E704EC69D26EB973FF34C36"/>
  </w:style>
  <w:style w:type="paragraph" w:customStyle="1" w:styleId="5C652D7BE0894FD385154AD2CD21F7FF">
    <w:name w:val="5C652D7BE0894FD385154AD2CD21F7FF"/>
  </w:style>
  <w:style w:type="paragraph" w:customStyle="1" w:styleId="7908B6E5DC09444988684E950A95A476">
    <w:name w:val="7908B6E5DC09444988684E950A95A476"/>
  </w:style>
  <w:style w:type="paragraph" w:customStyle="1" w:styleId="FE1E4A29F5274D2C95421B38FC7D2BE8">
    <w:name w:val="FE1E4A29F5274D2C95421B38FC7D2BE8"/>
  </w:style>
  <w:style w:type="paragraph" w:customStyle="1" w:styleId="8A19F559A3B844CEA9535E7311C3B12D">
    <w:name w:val="8A19F559A3B844CEA9535E7311C3B12D"/>
  </w:style>
  <w:style w:type="paragraph" w:customStyle="1" w:styleId="6A925708E18D40A2BE72D862931C6A61">
    <w:name w:val="6A925708E18D40A2BE72D862931C6A61"/>
  </w:style>
  <w:style w:type="paragraph" w:customStyle="1" w:styleId="9ECDAD4EED02449F80F29A99EA264141">
    <w:name w:val="9ECDAD4EED02449F80F29A99EA264141"/>
  </w:style>
  <w:style w:type="paragraph" w:customStyle="1" w:styleId="8A72F3DA6EC247D7BE6430C134659982">
    <w:name w:val="8A72F3DA6EC247D7BE6430C134659982"/>
  </w:style>
  <w:style w:type="paragraph" w:customStyle="1" w:styleId="EAFB3644BF4E4B8986CF5FE519585A20">
    <w:name w:val="EAFB3644BF4E4B8986CF5FE519585A20"/>
  </w:style>
  <w:style w:type="paragraph" w:customStyle="1" w:styleId="FB914B4B0D0D440F8102764091A1CD0A">
    <w:name w:val="FB914B4B0D0D440F8102764091A1CD0A"/>
  </w:style>
  <w:style w:type="paragraph" w:customStyle="1" w:styleId="D892A7BB53AD40CB9C4F1A5BFF103DB5">
    <w:name w:val="D892A7BB53AD40CB9C4F1A5BFF103DB5"/>
  </w:style>
  <w:style w:type="paragraph" w:customStyle="1" w:styleId="EEC1DF14CFF647108EA40562387EEEBD">
    <w:name w:val="EEC1DF14CFF647108EA40562387EEEBD"/>
  </w:style>
  <w:style w:type="paragraph" w:customStyle="1" w:styleId="E6CA582D9C634E969939D9322E5B96F4">
    <w:name w:val="E6CA582D9C634E969939D9322E5B96F4"/>
  </w:style>
  <w:style w:type="paragraph" w:customStyle="1" w:styleId="BB68EFAC40D245B1BC977926B3A0721A">
    <w:name w:val="BB68EFAC40D245B1BC977926B3A0721A"/>
  </w:style>
  <w:style w:type="paragraph" w:customStyle="1" w:styleId="DF5C8E9910E54D5F82F61D60598ADFCD">
    <w:name w:val="DF5C8E9910E54D5F82F61D60598ADFCD"/>
  </w:style>
  <w:style w:type="paragraph" w:customStyle="1" w:styleId="F227EABE06524617B702B1AA490827B4">
    <w:name w:val="F227EABE06524617B702B1AA490827B4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DE7A6040A6D7471E9D75CAF069D56281">
    <w:name w:val="DE7A6040A6D7471E9D75CAF069D56281"/>
  </w:style>
  <w:style w:type="paragraph" w:customStyle="1" w:styleId="FE0C2460543F4DE68FE304924A13F193">
    <w:name w:val="FE0C2460543F4DE68FE304924A13F193"/>
  </w:style>
  <w:style w:type="paragraph" w:customStyle="1" w:styleId="8DF142A70DB34540973FA9FB99BB6F64">
    <w:name w:val="8DF142A70DB34540973FA9FB99BB6F64"/>
  </w:style>
  <w:style w:type="paragraph" w:customStyle="1" w:styleId="B65872CE470E4F6FB3387A2D3C2996E0">
    <w:name w:val="B65872CE470E4F6FB3387A2D3C2996E0"/>
  </w:style>
  <w:style w:type="paragraph" w:customStyle="1" w:styleId="A584E594DCC24288832E791E6F0C5BB6">
    <w:name w:val="A584E594DCC24288832E791E6F0C5BB6"/>
  </w:style>
  <w:style w:type="paragraph" w:customStyle="1" w:styleId="82A1D3BA6D8945AFAB50EF25306C5CA4">
    <w:name w:val="82A1D3BA6D8945AFAB50EF25306C5CA4"/>
  </w:style>
  <w:style w:type="paragraph" w:customStyle="1" w:styleId="9D4A129B7962473D9EB5F30E091E29EE">
    <w:name w:val="9D4A129B7962473D9EB5F30E091E29EE"/>
  </w:style>
  <w:style w:type="paragraph" w:customStyle="1" w:styleId="6DC9D661457C434CA59A74E09549F5FE">
    <w:name w:val="6DC9D661457C434CA59A74E09549F5FE"/>
  </w:style>
  <w:style w:type="paragraph" w:customStyle="1" w:styleId="55A3915CFE64462EBEBDD68651D2BA78">
    <w:name w:val="55A3915CFE64462EBEBDD68651D2BA78"/>
  </w:style>
  <w:style w:type="paragraph" w:customStyle="1" w:styleId="52AA4F11E8FE4F799FA1242130E9272A">
    <w:name w:val="52AA4F11E8FE4F799FA1242130E9272A"/>
  </w:style>
  <w:style w:type="paragraph" w:customStyle="1" w:styleId="37F5A2ADD1064F598A93930D971A1BF7">
    <w:name w:val="37F5A2ADD1064F598A93930D971A1BF7"/>
  </w:style>
  <w:style w:type="paragraph" w:customStyle="1" w:styleId="1EDB34407E16496D8FB6CBB2E04C2B2C">
    <w:name w:val="1EDB34407E16496D8FB6CBB2E04C2B2C"/>
    <w:rsid w:val="00E16285"/>
  </w:style>
  <w:style w:type="paragraph" w:customStyle="1" w:styleId="A40AB42E00D94864B400326244F82B82">
    <w:name w:val="A40AB42E00D94864B400326244F82B82"/>
    <w:rsid w:val="00E16285"/>
  </w:style>
  <w:style w:type="paragraph" w:customStyle="1" w:styleId="2FB71868CAA9494BAEDF68F91F07205D">
    <w:name w:val="2FB71868CAA9494BAEDF68F91F07205D"/>
    <w:rsid w:val="00E16285"/>
  </w:style>
  <w:style w:type="paragraph" w:customStyle="1" w:styleId="92B5817092774908AF221D75B4BB2B0E">
    <w:name w:val="92B5817092774908AF221D75B4BB2B0E"/>
    <w:rsid w:val="00E16285"/>
  </w:style>
  <w:style w:type="paragraph" w:customStyle="1" w:styleId="574DAF56240F4D85963C3F894B35F69A">
    <w:name w:val="574DAF56240F4D85963C3F894B35F69A"/>
    <w:rsid w:val="00E16285"/>
  </w:style>
  <w:style w:type="paragraph" w:customStyle="1" w:styleId="128031BA48F94B319473154D521C9E8E">
    <w:name w:val="128031BA48F94B319473154D521C9E8E"/>
    <w:rsid w:val="00E16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91C9F-4BE9-4D01-8246-780BD754E7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9A97E8-A245-44DD-98A1-5C247CA5A70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67FD708-7A8B-4AFB-9B98-C4AC648831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3F9C5B-41CB-438D-AF76-99DE7D744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cover letter.dotx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2022-05-10T20:06:00Z</dcterms:created>
  <dcterms:modified xsi:type="dcterms:W3CDTF">2022-05-10T20:33:00Z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